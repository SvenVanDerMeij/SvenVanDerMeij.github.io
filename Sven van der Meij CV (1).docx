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2303F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E5FFFE2" w14:textId="49083EFC" w:rsidR="001B2ABD" w:rsidRDefault="003778A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3C1A5E2" wp14:editId="456CD37B">
                  <wp:extent cx="2122170" cy="2122170"/>
                  <wp:effectExtent l="0" t="0" r="0" b="0"/>
                  <wp:docPr id="1815859085" name="Picture 4" descr="A person with glasses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859085" name="Picture 4" descr="A person with glasses smil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56" b="13756"/>
                          <a:stretch/>
                        </pic:blipFill>
                        <pic:spPr bwMode="auto">
                          <a:xfrm>
                            <a:off x="0" y="0"/>
                            <a:ext cx="2122800" cy="21228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3E87876" w14:textId="52DFD288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98B9F7" w14:textId="29DC6C5A" w:rsidR="001B2ABD" w:rsidRDefault="006A57FB" w:rsidP="006A57FB">
            <w:pPr>
              <w:pStyle w:val="Title"/>
            </w:pPr>
            <w:r>
              <w:t>Sven van der Meij</w:t>
            </w:r>
          </w:p>
        </w:tc>
      </w:tr>
      <w:tr w:rsidR="001B2ABD" w14:paraId="2964A833" w14:textId="77777777" w:rsidTr="001B2ABD">
        <w:tc>
          <w:tcPr>
            <w:tcW w:w="3600" w:type="dxa"/>
          </w:tcPr>
          <w:p w14:paraId="515BB5EE" w14:textId="0301EC61" w:rsidR="001B2ABD" w:rsidRPr="00007D45" w:rsidRDefault="006A57FB" w:rsidP="00036450">
            <w:pPr>
              <w:pStyle w:val="Heading3"/>
              <w:rPr>
                <w:lang w:val="nl-NL"/>
              </w:rPr>
            </w:pPr>
            <w:r w:rsidRPr="00007D45">
              <w:rPr>
                <w:lang w:val="nl-NL"/>
              </w:rPr>
              <w:t>Profiel</w:t>
            </w:r>
          </w:p>
          <w:p w14:paraId="6B2B28F0" w14:textId="29DAE0F1" w:rsidR="00036450" w:rsidRPr="00363F41" w:rsidRDefault="00007D45" w:rsidP="006A57FB">
            <w:pPr>
              <w:rPr>
                <w:lang w:val="nl-NL"/>
              </w:rPr>
            </w:pPr>
            <w:r w:rsidRPr="00363F41">
              <w:rPr>
                <w:lang w:val="nl-NL"/>
              </w:rPr>
              <w:t>Ik ben Sven van der Meij, Ik ben geboren op 14 Juli 2005.</w:t>
            </w:r>
            <w:r w:rsidR="00B87399" w:rsidRPr="00363F41">
              <w:rPr>
                <w:lang w:val="nl-NL"/>
              </w:rPr>
              <w:t xml:space="preserve">. </w:t>
            </w:r>
            <w:r w:rsidRPr="00363F41">
              <w:rPr>
                <w:lang w:val="nl-NL"/>
              </w:rPr>
              <w:t xml:space="preserve">Ik spreek vloeiend zowel Nederlands als Engels. Ik geniet van </w:t>
            </w:r>
            <w:r w:rsidR="002B0AE7" w:rsidRPr="00363F41">
              <w:rPr>
                <w:lang w:val="nl-NL"/>
              </w:rPr>
              <w:t>b</w:t>
            </w:r>
            <w:r w:rsidRPr="00363F41">
              <w:rPr>
                <w:lang w:val="nl-NL"/>
              </w:rPr>
              <w:t>akken, films kijken en videogames spelen. Ik ben aan het studeren om programmeur te worden</w:t>
            </w:r>
            <w:r w:rsidR="00AB2C35" w:rsidRPr="00363F41">
              <w:rPr>
                <w:lang w:val="nl-NL"/>
              </w:rPr>
              <w:t>.</w:t>
            </w:r>
            <w:r w:rsidR="00B87399" w:rsidRPr="00363F41">
              <w:rPr>
                <w:lang w:val="nl-NL"/>
              </w:rPr>
              <w:t xml:space="preserve"> Ik ben in bezit van een Rijbewijs B.</w:t>
            </w:r>
          </w:p>
          <w:p w14:paraId="71CE6769" w14:textId="77777777" w:rsidR="00036450" w:rsidRPr="00007D45" w:rsidRDefault="00036450" w:rsidP="00036450">
            <w:pPr>
              <w:rPr>
                <w:lang w:val="nl-NL"/>
              </w:rPr>
            </w:pPr>
          </w:p>
          <w:sdt>
            <w:sdtPr>
              <w:id w:val="-1954003311"/>
              <w:placeholder>
                <w:docPart w:val="63729F1C23C74ABD97B29D127F958041"/>
              </w:placeholder>
              <w:temporary/>
              <w:showingPlcHdr/>
              <w15:appearance w15:val="hidden"/>
            </w:sdtPr>
            <w:sdtContent>
              <w:p w14:paraId="16621A7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C9DE953" w14:textId="53EF724E" w:rsidR="004D3011" w:rsidRPr="00363F41" w:rsidRDefault="0014656C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TELEFOON:</w:t>
            </w:r>
          </w:p>
          <w:p w14:paraId="610CE16D" w14:textId="52667FA9" w:rsidR="004D3011" w:rsidRPr="00363F41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+31 06 42273311</w:t>
            </w:r>
          </w:p>
          <w:p w14:paraId="46310F5A" w14:textId="054113C8" w:rsidR="004D3011" w:rsidRPr="00363F41" w:rsidRDefault="004D3011" w:rsidP="004D3011">
            <w:pPr>
              <w:rPr>
                <w:lang w:val="nl-NL"/>
              </w:rPr>
            </w:pPr>
          </w:p>
          <w:p w14:paraId="287862AC" w14:textId="0A91EDD8" w:rsidR="00007D45" w:rsidRPr="00363F41" w:rsidRDefault="00007D45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ADRES:</w:t>
            </w:r>
          </w:p>
          <w:p w14:paraId="6489A1DC" w14:textId="6919F72E" w:rsidR="004D3011" w:rsidRPr="00363F41" w:rsidRDefault="00007D45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Dorpsstraat</w:t>
            </w:r>
            <w:r w:rsidR="0014656C" w:rsidRPr="00363F41">
              <w:rPr>
                <w:lang w:val="nl-NL"/>
              </w:rPr>
              <w:t xml:space="preserve"> 843B</w:t>
            </w:r>
            <w:r w:rsidRPr="00363F41">
              <w:rPr>
                <w:lang w:val="nl-NL"/>
              </w:rPr>
              <w:t xml:space="preserve"> 1566EH Assendelft</w:t>
            </w:r>
          </w:p>
          <w:p w14:paraId="0F135848" w14:textId="77777777" w:rsidR="004D3011" w:rsidRPr="00363F41" w:rsidRDefault="004D3011" w:rsidP="004D3011">
            <w:pPr>
              <w:rPr>
                <w:lang w:val="nl-NL"/>
              </w:rPr>
            </w:pPr>
          </w:p>
          <w:sdt>
            <w:sdtPr>
              <w:id w:val="-240260293"/>
              <w:placeholder>
                <w:docPart w:val="25075C54DD274554AC42111FEEFE21DB"/>
              </w:placeholder>
              <w:temporary/>
              <w:showingPlcHdr/>
              <w15:appearance w15:val="hidden"/>
            </w:sdtPr>
            <w:sdtContent>
              <w:p w14:paraId="742E7016" w14:textId="77777777" w:rsidR="004D3011" w:rsidRPr="00363F41" w:rsidRDefault="004D3011" w:rsidP="004D3011">
                <w:pPr>
                  <w:rPr>
                    <w:lang w:val="nl-NL"/>
                  </w:rPr>
                </w:pPr>
                <w:r w:rsidRPr="00363F41">
                  <w:rPr>
                    <w:lang w:val="nl-NL"/>
                  </w:rPr>
                  <w:t>EMAIL:</w:t>
                </w:r>
              </w:p>
            </w:sdtContent>
          </w:sdt>
          <w:p w14:paraId="2E76274D" w14:textId="607AB9A2" w:rsidR="006A57FB" w:rsidRPr="00877694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svenjannick@gmail</w:t>
            </w:r>
            <w:r w:rsidRPr="00877694">
              <w:rPr>
                <w:lang w:val="nl-NL"/>
              </w:rPr>
              <w:t>.com</w:t>
            </w:r>
          </w:p>
          <w:sdt>
            <w:sdtPr>
              <w:id w:val="-1444214663"/>
              <w:placeholder>
                <w:docPart w:val="07795EF33DBD4390BA084567B0A9CB2F"/>
              </w:placeholder>
              <w:temporary/>
              <w:showingPlcHdr/>
              <w15:appearance w15:val="hidden"/>
            </w:sdtPr>
            <w:sdtContent>
              <w:p w14:paraId="68AAE728" w14:textId="77777777" w:rsidR="004D3011" w:rsidRPr="00877694" w:rsidRDefault="00CB0055" w:rsidP="00CB0055">
                <w:pPr>
                  <w:pStyle w:val="Heading3"/>
                  <w:rPr>
                    <w:lang w:val="nl-NL"/>
                  </w:rPr>
                </w:pPr>
                <w:r w:rsidRPr="00877694">
                  <w:rPr>
                    <w:lang w:val="nl-NL"/>
                  </w:rPr>
                  <w:t>Hobbies</w:t>
                </w:r>
              </w:p>
            </w:sdtContent>
          </w:sdt>
          <w:p w14:paraId="7F72E8C2" w14:textId="35A9390D" w:rsidR="004D3011" w:rsidRPr="00363F41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Bakken</w:t>
            </w:r>
            <w:r w:rsidR="002B0AE7" w:rsidRPr="00363F41">
              <w:rPr>
                <w:lang w:val="nl-NL"/>
              </w:rPr>
              <w:t xml:space="preserve"> en koken</w:t>
            </w:r>
          </w:p>
          <w:p w14:paraId="765844A6" w14:textId="3D771D0C" w:rsidR="004D3011" w:rsidRPr="00363F41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Gamen</w:t>
            </w:r>
          </w:p>
          <w:p w14:paraId="334E7CFB" w14:textId="529720BE" w:rsidR="004D3011" w:rsidRPr="00363F41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Film</w:t>
            </w:r>
            <w:r w:rsidR="00877694" w:rsidRPr="00363F41">
              <w:rPr>
                <w:lang w:val="nl-NL"/>
              </w:rPr>
              <w:t>s</w:t>
            </w:r>
            <w:r w:rsidRPr="00363F41">
              <w:rPr>
                <w:lang w:val="nl-NL"/>
              </w:rPr>
              <w:t xml:space="preserve"> kijken</w:t>
            </w:r>
          </w:p>
          <w:p w14:paraId="651D7994" w14:textId="6AF3AAD4" w:rsidR="004D3011" w:rsidRPr="006A57FB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Programmeren</w:t>
            </w:r>
          </w:p>
        </w:tc>
        <w:tc>
          <w:tcPr>
            <w:tcW w:w="720" w:type="dxa"/>
          </w:tcPr>
          <w:p w14:paraId="36CE1F26" w14:textId="77777777" w:rsidR="001B2ABD" w:rsidRPr="006A57FB" w:rsidRDefault="001B2ABD" w:rsidP="000C45FF">
            <w:pPr>
              <w:tabs>
                <w:tab w:val="left" w:pos="990"/>
              </w:tabs>
              <w:rPr>
                <w:lang w:val="nl-NL"/>
              </w:rPr>
            </w:pPr>
          </w:p>
        </w:tc>
        <w:tc>
          <w:tcPr>
            <w:tcW w:w="6470" w:type="dxa"/>
          </w:tcPr>
          <w:p w14:paraId="1C8DBC5D" w14:textId="66CBFC8B" w:rsidR="001B2ABD" w:rsidRPr="006A57FB" w:rsidRDefault="006A57FB" w:rsidP="00036450">
            <w:pPr>
              <w:pStyle w:val="Heading2"/>
              <w:rPr>
                <w:lang w:val="nl-NL"/>
              </w:rPr>
            </w:pPr>
            <w:r w:rsidRPr="006A57FB">
              <w:rPr>
                <w:lang w:val="nl-NL"/>
              </w:rPr>
              <w:t>Opleiding</w:t>
            </w:r>
          </w:p>
          <w:p w14:paraId="0480012C" w14:textId="1BA549EB" w:rsidR="00036450" w:rsidRPr="006A57FB" w:rsidRDefault="006A57FB" w:rsidP="00B359E4">
            <w:pPr>
              <w:pStyle w:val="Heading4"/>
              <w:rPr>
                <w:lang w:val="nl-NL"/>
              </w:rPr>
            </w:pPr>
            <w:r w:rsidRPr="006A57FB">
              <w:rPr>
                <w:lang w:val="nl-NL"/>
              </w:rPr>
              <w:t xml:space="preserve">Bertrand Russell College </w:t>
            </w:r>
            <w:r w:rsidR="006128DC">
              <w:rPr>
                <w:lang w:val="nl-NL"/>
              </w:rPr>
              <w:t>Krommenie</w:t>
            </w:r>
          </w:p>
          <w:p w14:paraId="3DB9B01A" w14:textId="4C1EBBFC" w:rsidR="00036450" w:rsidRPr="006A57FB" w:rsidRDefault="006A57FB" w:rsidP="00B359E4">
            <w:pPr>
              <w:pStyle w:val="Date"/>
              <w:rPr>
                <w:lang w:val="nl-NL"/>
              </w:rPr>
            </w:pPr>
            <w:r w:rsidRPr="006A57FB">
              <w:rPr>
                <w:lang w:val="nl-NL"/>
              </w:rPr>
              <w:t>September 2017</w:t>
            </w:r>
            <w:r w:rsidR="00036450" w:rsidRPr="006A57FB">
              <w:rPr>
                <w:lang w:val="nl-NL"/>
              </w:rPr>
              <w:t xml:space="preserve"> </w:t>
            </w:r>
            <w:r w:rsidRPr="006A57FB">
              <w:rPr>
                <w:lang w:val="nl-NL"/>
              </w:rPr>
              <w:t>–</w:t>
            </w:r>
            <w:r w:rsidR="00036450" w:rsidRPr="006A57FB">
              <w:rPr>
                <w:lang w:val="nl-NL"/>
              </w:rPr>
              <w:t xml:space="preserve"> </w:t>
            </w:r>
            <w:r w:rsidRPr="006A57FB">
              <w:rPr>
                <w:lang w:val="nl-NL"/>
              </w:rPr>
              <w:t>Juli 2022</w:t>
            </w:r>
          </w:p>
          <w:p w14:paraId="17A5BB5A" w14:textId="2D53C941" w:rsidR="004D3011" w:rsidRDefault="00007D45" w:rsidP="00036450">
            <w:pPr>
              <w:rPr>
                <w:lang w:val="nl-NL"/>
              </w:rPr>
            </w:pPr>
            <w:r w:rsidRPr="006A57FB">
              <w:rPr>
                <w:lang w:val="nl-NL"/>
              </w:rPr>
              <w:t>Middelbare school</w:t>
            </w:r>
            <w:r w:rsidR="006A57FB" w:rsidRPr="006A57FB">
              <w:rPr>
                <w:lang w:val="nl-NL"/>
              </w:rPr>
              <w:t xml:space="preserve"> opleiding, </w:t>
            </w:r>
            <w:r w:rsidR="0014656C">
              <w:rPr>
                <w:lang w:val="nl-NL"/>
              </w:rPr>
              <w:t>b</w:t>
            </w:r>
            <w:r w:rsidR="006A57FB" w:rsidRPr="006A57FB">
              <w:rPr>
                <w:lang w:val="nl-NL"/>
              </w:rPr>
              <w:t>ehaald</w:t>
            </w:r>
            <w:r w:rsidR="0014656C">
              <w:rPr>
                <w:lang w:val="nl-NL"/>
              </w:rPr>
              <w:t xml:space="preserve"> </w:t>
            </w:r>
            <w:r w:rsidR="0014656C" w:rsidRPr="006A57FB">
              <w:rPr>
                <w:lang w:val="nl-NL"/>
              </w:rPr>
              <w:t>op Havo niveau</w:t>
            </w:r>
            <w:r w:rsidR="00036450" w:rsidRPr="006A57FB">
              <w:rPr>
                <w:lang w:val="nl-NL"/>
              </w:rPr>
              <w:t>.</w:t>
            </w:r>
            <w:r w:rsidR="006A57FB">
              <w:rPr>
                <w:lang w:val="nl-NL"/>
              </w:rPr>
              <w:t xml:space="preserve"> Met Natuur en techniek </w:t>
            </w:r>
            <w:r w:rsidR="00D675EC">
              <w:rPr>
                <w:lang w:val="nl-NL"/>
              </w:rPr>
              <w:t xml:space="preserve">als </w:t>
            </w:r>
            <w:r w:rsidR="006A57FB">
              <w:rPr>
                <w:lang w:val="nl-NL"/>
              </w:rPr>
              <w:t>vakkenpakket</w:t>
            </w:r>
          </w:p>
          <w:p w14:paraId="5A6FAAF2" w14:textId="77777777" w:rsidR="006128DC" w:rsidRDefault="006128DC" w:rsidP="00036450">
            <w:pPr>
              <w:rPr>
                <w:lang w:val="nl-NL"/>
              </w:rPr>
            </w:pPr>
          </w:p>
          <w:p w14:paraId="0FFC0F97" w14:textId="4891D8AC" w:rsidR="006128DC" w:rsidRDefault="006128DC" w:rsidP="00036450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Hoge school van Amsterdam</w:t>
            </w:r>
          </w:p>
          <w:p w14:paraId="02A83C28" w14:textId="3CC51759" w:rsidR="006128DC" w:rsidRDefault="006128DC" w:rsidP="00036450">
            <w:pPr>
              <w:rPr>
                <w:lang w:val="nl-NL"/>
              </w:rPr>
            </w:pPr>
            <w:r>
              <w:rPr>
                <w:lang w:val="nl-NL"/>
              </w:rPr>
              <w:t>September 2022- april 2023</w:t>
            </w:r>
          </w:p>
          <w:p w14:paraId="2B468733" w14:textId="0CE89B2C" w:rsidR="002B0AE7" w:rsidRPr="006128DC" w:rsidRDefault="002B0AE7" w:rsidP="00036450">
            <w:pPr>
              <w:rPr>
                <w:lang w:val="nl-NL"/>
              </w:rPr>
            </w:pPr>
            <w:r>
              <w:rPr>
                <w:lang w:val="nl-NL"/>
              </w:rPr>
              <w:t>HBO ICT opleiding niet afgerond</w:t>
            </w:r>
          </w:p>
          <w:p w14:paraId="4C11205F" w14:textId="77777777" w:rsidR="00036450" w:rsidRPr="006A57FB" w:rsidRDefault="00036450" w:rsidP="00036450">
            <w:pPr>
              <w:rPr>
                <w:lang w:val="nl-NL"/>
              </w:rPr>
            </w:pPr>
          </w:p>
          <w:p w14:paraId="4813AA96" w14:textId="23DFB1DE" w:rsidR="00036450" w:rsidRPr="006A57FB" w:rsidRDefault="006A57FB" w:rsidP="00B359E4">
            <w:pPr>
              <w:pStyle w:val="Heading4"/>
              <w:rPr>
                <w:lang w:val="nl-NL"/>
              </w:rPr>
            </w:pPr>
            <w:r w:rsidRPr="006A57FB">
              <w:rPr>
                <w:lang w:val="nl-NL"/>
              </w:rPr>
              <w:t>Media college Amsterdam</w:t>
            </w:r>
          </w:p>
          <w:p w14:paraId="78BDDDE1" w14:textId="6E56FA3F" w:rsidR="00F11E86" w:rsidRDefault="006A57FB" w:rsidP="00F11E86">
            <w:pPr>
              <w:pStyle w:val="Date"/>
              <w:rPr>
                <w:lang w:val="nl-NL"/>
              </w:rPr>
            </w:pPr>
            <w:r w:rsidRPr="006A57FB">
              <w:rPr>
                <w:lang w:val="nl-NL"/>
              </w:rPr>
              <w:t>September 2023</w:t>
            </w:r>
            <w:r w:rsidR="00036450" w:rsidRPr="006A57FB">
              <w:rPr>
                <w:lang w:val="nl-NL"/>
              </w:rPr>
              <w:t xml:space="preserve"> </w:t>
            </w:r>
            <w:r w:rsidRPr="006A57FB">
              <w:rPr>
                <w:lang w:val="nl-NL"/>
              </w:rPr>
              <w:t>–</w:t>
            </w:r>
            <w:r w:rsidR="00036450" w:rsidRPr="006A57FB">
              <w:rPr>
                <w:lang w:val="nl-NL"/>
              </w:rPr>
              <w:t xml:space="preserve"> </w:t>
            </w:r>
            <w:r w:rsidRPr="006A57FB">
              <w:rPr>
                <w:lang w:val="nl-NL"/>
              </w:rPr>
              <w:t>Nu</w:t>
            </w:r>
          </w:p>
          <w:p w14:paraId="28E63AB5" w14:textId="26F601EB" w:rsidR="00036450" w:rsidRPr="006A57FB" w:rsidRDefault="006A57FB" w:rsidP="00F11E86">
            <w:pPr>
              <w:pStyle w:val="Date"/>
              <w:rPr>
                <w:lang w:val="nl-NL"/>
              </w:rPr>
            </w:pPr>
            <w:r w:rsidRPr="006A57FB">
              <w:rPr>
                <w:lang w:val="nl-NL"/>
              </w:rPr>
              <w:t>Software Development opleiding.</w:t>
            </w:r>
          </w:p>
          <w:p w14:paraId="2366EB87" w14:textId="1D6A1415" w:rsidR="00036450" w:rsidRPr="006128DC" w:rsidRDefault="006A57FB" w:rsidP="00036450">
            <w:pPr>
              <w:pStyle w:val="Heading2"/>
              <w:rPr>
                <w:lang w:val="nl-NL"/>
              </w:rPr>
            </w:pPr>
            <w:r w:rsidRPr="006128DC">
              <w:rPr>
                <w:lang w:val="nl-NL"/>
              </w:rPr>
              <w:t>WerkE</w:t>
            </w:r>
            <w:r w:rsidR="003E6A61" w:rsidRPr="006128DC">
              <w:rPr>
                <w:lang w:val="nl-NL"/>
              </w:rPr>
              <w:t>r</w:t>
            </w:r>
            <w:r w:rsidR="00C115BD" w:rsidRPr="006128DC">
              <w:rPr>
                <w:lang w:val="nl-NL"/>
              </w:rPr>
              <w:t xml:space="preserve"> </w:t>
            </w:r>
            <w:r w:rsidRPr="006128DC">
              <w:rPr>
                <w:lang w:val="nl-NL"/>
              </w:rPr>
              <w:t>varing</w:t>
            </w:r>
          </w:p>
          <w:p w14:paraId="3E664F3E" w14:textId="11C3DA1A" w:rsidR="00036450" w:rsidRPr="00877694" w:rsidRDefault="006A57FB" w:rsidP="00B359E4">
            <w:pPr>
              <w:pStyle w:val="Heading4"/>
              <w:rPr>
                <w:bCs/>
              </w:rPr>
            </w:pPr>
            <w:r w:rsidRPr="00877694">
              <w:t>Subway</w:t>
            </w:r>
            <w:r w:rsidR="00036450" w:rsidRPr="00877694">
              <w:t xml:space="preserve">  </w:t>
            </w:r>
            <w:r w:rsidRPr="00877694">
              <w:t>Sandwich artist</w:t>
            </w:r>
          </w:p>
          <w:p w14:paraId="75FAD603" w14:textId="0118CA01" w:rsidR="00036450" w:rsidRPr="00877694" w:rsidRDefault="006A57FB" w:rsidP="00B359E4">
            <w:pPr>
              <w:pStyle w:val="Date"/>
            </w:pPr>
            <w:r w:rsidRPr="00877694">
              <w:t>Juli 2021</w:t>
            </w:r>
            <w:r w:rsidR="00036450" w:rsidRPr="00877694">
              <w:t>–</w:t>
            </w:r>
            <w:r w:rsidR="00007D45" w:rsidRPr="00877694">
              <w:t>Januari 2024</w:t>
            </w:r>
          </w:p>
          <w:p w14:paraId="32F11EC9" w14:textId="7C3D395B" w:rsidR="00036450" w:rsidRPr="00AB2C35" w:rsidRDefault="00AB2C35" w:rsidP="00036450">
            <w:pPr>
              <w:rPr>
                <w:lang w:val="nl-NL"/>
              </w:rPr>
            </w:pPr>
            <w:r w:rsidRPr="00AB2C35">
              <w:rPr>
                <w:lang w:val="nl-NL"/>
              </w:rPr>
              <w:t xml:space="preserve">Als sandwich artist heb ik broodjes belegd voor klanten, </w:t>
            </w:r>
            <w:r w:rsidR="006A5D32">
              <w:rPr>
                <w:lang w:val="nl-NL"/>
              </w:rPr>
              <w:t>a</w:t>
            </w:r>
            <w:r w:rsidRPr="00AB2C35">
              <w:rPr>
                <w:lang w:val="nl-NL"/>
              </w:rPr>
              <w:t>fgew</w:t>
            </w:r>
            <w:r>
              <w:rPr>
                <w:lang w:val="nl-NL"/>
              </w:rPr>
              <w:t>assen en het restaurant in het algemeen schoon gehouden.</w:t>
            </w:r>
          </w:p>
          <w:p w14:paraId="6736DBDC" w14:textId="77777777" w:rsidR="004D3011" w:rsidRDefault="004D3011" w:rsidP="00036450">
            <w:pPr>
              <w:rPr>
                <w:lang w:val="nl-NL"/>
              </w:rPr>
            </w:pPr>
          </w:p>
          <w:p w14:paraId="178A09DA" w14:textId="2FB5612F" w:rsidR="004A39A9" w:rsidRDefault="004A39A9" w:rsidP="00036450">
            <w:pPr>
              <w:rPr>
                <w:b/>
                <w:bCs/>
                <w:lang w:val="nl-NL"/>
              </w:rPr>
            </w:pPr>
            <w:r w:rsidRPr="00363F41">
              <w:rPr>
                <w:b/>
                <w:bCs/>
                <w:lang w:val="nl-NL"/>
              </w:rPr>
              <w:t xml:space="preserve">Ikea </w:t>
            </w:r>
            <w:r w:rsidR="00363F41">
              <w:rPr>
                <w:b/>
                <w:bCs/>
                <w:lang w:val="nl-NL"/>
              </w:rPr>
              <w:t>Pakket bezorger</w:t>
            </w:r>
          </w:p>
          <w:p w14:paraId="2178E8FE" w14:textId="289912E2" w:rsidR="00363F41" w:rsidRDefault="00363F41" w:rsidP="00036450">
            <w:pPr>
              <w:rPr>
                <w:lang w:val="nl-NL"/>
              </w:rPr>
            </w:pPr>
            <w:r>
              <w:rPr>
                <w:lang w:val="nl-NL"/>
              </w:rPr>
              <w:t>Mei 2024- Nu</w:t>
            </w:r>
          </w:p>
          <w:p w14:paraId="39C13840" w14:textId="2FA3920A" w:rsidR="00363F41" w:rsidRPr="00363F41" w:rsidRDefault="00363F41" w:rsidP="00036450">
            <w:pPr>
              <w:rPr>
                <w:lang w:val="nl-NL"/>
              </w:rPr>
            </w:pPr>
            <w:r>
              <w:rPr>
                <w:lang w:val="nl-NL"/>
              </w:rPr>
              <w:t>Bij Ikea laad ik zelf de bakwagen in, en rijd ik dan met een collega naar de klanten, en tillen we de pakketten naar waar de klanten willen.</w:t>
            </w:r>
          </w:p>
          <w:p w14:paraId="738EA4DE" w14:textId="77777777" w:rsidR="004D3011" w:rsidRPr="006A5D32" w:rsidRDefault="004D3011" w:rsidP="00036450">
            <w:pPr>
              <w:rPr>
                <w:lang w:val="nl-NL"/>
              </w:rPr>
            </w:pPr>
          </w:p>
          <w:p w14:paraId="4257D315" w14:textId="46A330B0" w:rsidR="00036450" w:rsidRPr="00363F41" w:rsidRDefault="003E6A61" w:rsidP="00036450">
            <w:pPr>
              <w:pStyle w:val="Heading2"/>
              <w:rPr>
                <w:lang w:val="nl-NL"/>
              </w:rPr>
            </w:pPr>
            <w:r w:rsidRPr="00363F41">
              <w:rPr>
                <w:lang w:val="nl-NL"/>
              </w:rPr>
              <w:t>Vaardigheden</w:t>
            </w:r>
          </w:p>
          <w:p w14:paraId="3E499EFA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3690F74" wp14:editId="5BD01434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15957C07" w14:textId="77777777" w:rsidR="004B5B8D" w:rsidRDefault="004B5B8D" w:rsidP="000C45FF">
      <w:pPr>
        <w:tabs>
          <w:tab w:val="left" w:pos="990"/>
        </w:tabs>
      </w:pPr>
    </w:p>
    <w:sectPr w:rsidR="004B5B8D" w:rsidSect="00AA341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A11BA" w14:textId="77777777" w:rsidR="00A274DB" w:rsidRDefault="00A274DB" w:rsidP="000C45FF">
      <w:r>
        <w:separator/>
      </w:r>
    </w:p>
  </w:endnote>
  <w:endnote w:type="continuationSeparator" w:id="0">
    <w:p w14:paraId="5970B73B" w14:textId="77777777" w:rsidR="00A274DB" w:rsidRDefault="00A274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6DE8F" w14:textId="77777777" w:rsidR="00A274DB" w:rsidRDefault="00A274DB" w:rsidP="000C45FF">
      <w:r>
        <w:separator/>
      </w:r>
    </w:p>
  </w:footnote>
  <w:footnote w:type="continuationSeparator" w:id="0">
    <w:p w14:paraId="61BE43B6" w14:textId="77777777" w:rsidR="00A274DB" w:rsidRDefault="00A274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2E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C8F77B" wp14:editId="44CB2E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44"/>
    <w:rsid w:val="00007D45"/>
    <w:rsid w:val="00036450"/>
    <w:rsid w:val="00050703"/>
    <w:rsid w:val="00094499"/>
    <w:rsid w:val="000C45FF"/>
    <w:rsid w:val="000E3FD1"/>
    <w:rsid w:val="00112054"/>
    <w:rsid w:val="001317D8"/>
    <w:rsid w:val="0014656C"/>
    <w:rsid w:val="001510D0"/>
    <w:rsid w:val="001525E1"/>
    <w:rsid w:val="00180329"/>
    <w:rsid w:val="0019001F"/>
    <w:rsid w:val="001A74A5"/>
    <w:rsid w:val="001B2ABD"/>
    <w:rsid w:val="001D283C"/>
    <w:rsid w:val="001E0391"/>
    <w:rsid w:val="001E1759"/>
    <w:rsid w:val="001F1ECC"/>
    <w:rsid w:val="0020416F"/>
    <w:rsid w:val="002400EB"/>
    <w:rsid w:val="00256CF7"/>
    <w:rsid w:val="00281FD5"/>
    <w:rsid w:val="002B0AE7"/>
    <w:rsid w:val="0030481B"/>
    <w:rsid w:val="00307D44"/>
    <w:rsid w:val="003156FC"/>
    <w:rsid w:val="003254B5"/>
    <w:rsid w:val="0033436C"/>
    <w:rsid w:val="00363F41"/>
    <w:rsid w:val="0037121F"/>
    <w:rsid w:val="003778AD"/>
    <w:rsid w:val="003910D8"/>
    <w:rsid w:val="003A6B7D"/>
    <w:rsid w:val="003B06CA"/>
    <w:rsid w:val="003E6A61"/>
    <w:rsid w:val="004071FC"/>
    <w:rsid w:val="00445947"/>
    <w:rsid w:val="00457EBB"/>
    <w:rsid w:val="004813B3"/>
    <w:rsid w:val="00496591"/>
    <w:rsid w:val="004A39A9"/>
    <w:rsid w:val="004B5B8D"/>
    <w:rsid w:val="004C63E4"/>
    <w:rsid w:val="004D3011"/>
    <w:rsid w:val="005262AC"/>
    <w:rsid w:val="005B239F"/>
    <w:rsid w:val="005E39D5"/>
    <w:rsid w:val="00600670"/>
    <w:rsid w:val="006128DC"/>
    <w:rsid w:val="0062123A"/>
    <w:rsid w:val="00622A88"/>
    <w:rsid w:val="00646E75"/>
    <w:rsid w:val="006771D0"/>
    <w:rsid w:val="00694DAE"/>
    <w:rsid w:val="006A57FB"/>
    <w:rsid w:val="006A5D32"/>
    <w:rsid w:val="00715FCB"/>
    <w:rsid w:val="00743101"/>
    <w:rsid w:val="00764C9F"/>
    <w:rsid w:val="007775E1"/>
    <w:rsid w:val="007867A0"/>
    <w:rsid w:val="007927F5"/>
    <w:rsid w:val="00802CA0"/>
    <w:rsid w:val="008077CD"/>
    <w:rsid w:val="008720F3"/>
    <w:rsid w:val="00877694"/>
    <w:rsid w:val="008F2FC4"/>
    <w:rsid w:val="00912C7F"/>
    <w:rsid w:val="009260CD"/>
    <w:rsid w:val="00940A66"/>
    <w:rsid w:val="00952C25"/>
    <w:rsid w:val="009C22F2"/>
    <w:rsid w:val="00A2118D"/>
    <w:rsid w:val="00A274DB"/>
    <w:rsid w:val="00A324FB"/>
    <w:rsid w:val="00AA341F"/>
    <w:rsid w:val="00AB2C35"/>
    <w:rsid w:val="00AD0A50"/>
    <w:rsid w:val="00AD76E2"/>
    <w:rsid w:val="00B108ED"/>
    <w:rsid w:val="00B20152"/>
    <w:rsid w:val="00B359E4"/>
    <w:rsid w:val="00B57D98"/>
    <w:rsid w:val="00B70850"/>
    <w:rsid w:val="00B87399"/>
    <w:rsid w:val="00C066B6"/>
    <w:rsid w:val="00C115BD"/>
    <w:rsid w:val="00C37BA1"/>
    <w:rsid w:val="00C4674C"/>
    <w:rsid w:val="00C506CF"/>
    <w:rsid w:val="00C72BED"/>
    <w:rsid w:val="00C9578B"/>
    <w:rsid w:val="00CA4FC8"/>
    <w:rsid w:val="00CB0055"/>
    <w:rsid w:val="00D2522B"/>
    <w:rsid w:val="00D422DE"/>
    <w:rsid w:val="00D5459D"/>
    <w:rsid w:val="00D675EC"/>
    <w:rsid w:val="00DA1F4D"/>
    <w:rsid w:val="00DD172A"/>
    <w:rsid w:val="00E25A26"/>
    <w:rsid w:val="00E4381A"/>
    <w:rsid w:val="00E55D74"/>
    <w:rsid w:val="00ED0C1B"/>
    <w:rsid w:val="00F11E86"/>
    <w:rsid w:val="00F60274"/>
    <w:rsid w:val="00F60961"/>
    <w:rsid w:val="00F77FB9"/>
    <w:rsid w:val="00FB068F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C33C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07D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j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Programmeren</c:v>
                </c:pt>
                <c:pt idx="1">
                  <c:v>Klantvriendelijkheid</c:v>
                </c:pt>
                <c:pt idx="2">
                  <c:v>Computervaardigheid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0.45</c:v>
                </c:pt>
                <c:pt idx="1">
                  <c:v>0.85</c:v>
                </c:pt>
                <c:pt idx="2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729F1C23C74ABD97B29D127F958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E0558-1FEB-4639-8F5F-B4B3DBDB4BA8}"/>
      </w:docPartPr>
      <w:docPartBody>
        <w:p w:rsidR="000B660B" w:rsidRDefault="00000000">
          <w:pPr>
            <w:pStyle w:val="63729F1C23C74ABD97B29D127F958041"/>
          </w:pPr>
          <w:r w:rsidRPr="00CB0055">
            <w:t>Contact</w:t>
          </w:r>
        </w:p>
      </w:docPartBody>
    </w:docPart>
    <w:docPart>
      <w:docPartPr>
        <w:name w:val="25075C54DD274554AC42111FEEFE2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9AB8-DF0D-416F-AC25-3074AB713ED1}"/>
      </w:docPartPr>
      <w:docPartBody>
        <w:p w:rsidR="000B660B" w:rsidRDefault="00000000">
          <w:pPr>
            <w:pStyle w:val="25075C54DD274554AC42111FEEFE21DB"/>
          </w:pPr>
          <w:r w:rsidRPr="004D3011">
            <w:t>EMAIL:</w:t>
          </w:r>
        </w:p>
      </w:docPartBody>
    </w:docPart>
    <w:docPart>
      <w:docPartPr>
        <w:name w:val="07795EF33DBD4390BA084567B0A9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4ECA-F01B-42B1-B386-CF93AA90974F}"/>
      </w:docPartPr>
      <w:docPartBody>
        <w:p w:rsidR="000B660B" w:rsidRDefault="00000000">
          <w:pPr>
            <w:pStyle w:val="07795EF33DBD4390BA084567B0A9CB2F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8"/>
    <w:rsid w:val="000B660B"/>
    <w:rsid w:val="0026001B"/>
    <w:rsid w:val="003F3DF4"/>
    <w:rsid w:val="00457EBB"/>
    <w:rsid w:val="00BB03A8"/>
    <w:rsid w:val="00E811CE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B03A8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729F1C23C74ABD97B29D127F958041">
    <w:name w:val="63729F1C23C74ABD97B29D127F958041"/>
  </w:style>
  <w:style w:type="paragraph" w:customStyle="1" w:styleId="25075C54DD274554AC42111FEEFE21DB">
    <w:name w:val="25075C54DD274554AC42111FEEFE21DB"/>
  </w:style>
  <w:style w:type="character" w:styleId="Hyperlink">
    <w:name w:val="Hyperlink"/>
    <w:basedOn w:val="DefaultParagraphFont"/>
    <w:uiPriority w:val="99"/>
    <w:unhideWhenUsed/>
    <w:rsid w:val="00BB03A8"/>
    <w:rPr>
      <w:color w:val="BF4E14" w:themeColor="accent2" w:themeShade="BF"/>
      <w:u w:val="single"/>
    </w:rPr>
  </w:style>
  <w:style w:type="paragraph" w:customStyle="1" w:styleId="07795EF33DBD4390BA084567B0A9CB2F">
    <w:name w:val="07795EF33DBD4390BA084567B0A9CB2F"/>
  </w:style>
  <w:style w:type="character" w:customStyle="1" w:styleId="Heading2Char">
    <w:name w:val="Heading 2 Char"/>
    <w:basedOn w:val="DefaultParagraphFont"/>
    <w:link w:val="Heading2"/>
    <w:uiPriority w:val="9"/>
    <w:rsid w:val="00BB03A8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2024-02-06T18:21:00Z</dcterms:created>
  <dcterms:modified xsi:type="dcterms:W3CDTF">2025-04-18T10:45:00Z</dcterms:modified>
</cp:coreProperties>
</file>