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32303F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E5FFFE2" w14:textId="49083EFC" w:rsidR="001B2ABD" w:rsidRDefault="003778A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3C1A5E2" wp14:editId="290E5A39">
                  <wp:extent cx="2122170" cy="2122170"/>
                  <wp:effectExtent l="0" t="0" r="0" b="0"/>
                  <wp:docPr id="1815859085" name="Picture 4" descr="A person with glasses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859085" name="Picture 4" descr="A person with glasses smil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56" b="13756"/>
                          <a:stretch/>
                        </pic:blipFill>
                        <pic:spPr bwMode="auto">
                          <a:xfrm>
                            <a:off x="0" y="0"/>
                            <a:ext cx="2122800" cy="21228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3E87876" w14:textId="52DFD288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998B9F7" w14:textId="29DC6C5A" w:rsidR="001B2ABD" w:rsidRDefault="006A57FB" w:rsidP="006A57FB">
            <w:pPr>
              <w:pStyle w:val="Title"/>
            </w:pPr>
            <w:r>
              <w:t>Sven van der Meij</w:t>
            </w:r>
          </w:p>
        </w:tc>
      </w:tr>
      <w:tr w:rsidR="001B2ABD" w14:paraId="2964A833" w14:textId="77777777" w:rsidTr="001B2ABD">
        <w:tc>
          <w:tcPr>
            <w:tcW w:w="3600" w:type="dxa"/>
          </w:tcPr>
          <w:p w14:paraId="515BB5EE" w14:textId="228280A6" w:rsidR="001B2ABD" w:rsidRPr="00007D45" w:rsidRDefault="006A57FB" w:rsidP="00036450">
            <w:pPr>
              <w:pStyle w:val="Heading3"/>
              <w:rPr>
                <w:lang w:val="nl-NL"/>
              </w:rPr>
            </w:pPr>
            <w:r w:rsidRPr="00007D45">
              <w:rPr>
                <w:lang w:val="nl-NL"/>
              </w:rPr>
              <w:t>Profi</w:t>
            </w:r>
            <w:r w:rsidR="00675E43">
              <w:rPr>
                <w:lang w:val="nl-NL"/>
              </w:rPr>
              <w:t>LE</w:t>
            </w:r>
          </w:p>
          <w:p w14:paraId="003D076E" w14:textId="20059F4E" w:rsidR="00675E43" w:rsidRPr="00675E43" w:rsidRDefault="00675E43" w:rsidP="006A57FB">
            <w:r w:rsidRPr="00675E43">
              <w:t>I am Sven van der Meij, I was born</w:t>
            </w:r>
            <w:r>
              <w:t xml:space="preserve"> July 14</w:t>
            </w:r>
            <w:r w:rsidRPr="00675E43">
              <w:rPr>
                <w:vertAlign w:val="superscript"/>
              </w:rPr>
              <w:t>th</w:t>
            </w:r>
            <w:r>
              <w:t xml:space="preserve"> 2005, I speak Both Dutch and English fluently. I like Baking, cooking, watching movies and shows, and playing videogames. I’m studying to become a programmer and have my drivers license.</w:t>
            </w:r>
          </w:p>
          <w:p w14:paraId="71CE6769" w14:textId="77777777" w:rsidR="00036450" w:rsidRPr="00675E43" w:rsidRDefault="00036450" w:rsidP="00036450"/>
          <w:sdt>
            <w:sdtPr>
              <w:id w:val="-1954003311"/>
              <w:placeholder>
                <w:docPart w:val="63729F1C23C74ABD97B29D127F958041"/>
              </w:placeholder>
              <w:temporary/>
              <w:showingPlcHdr/>
              <w15:appearance w15:val="hidden"/>
            </w:sdtPr>
            <w:sdtContent>
              <w:p w14:paraId="16621A7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4C9DE953" w14:textId="38A655CF" w:rsidR="004D3011" w:rsidRPr="00363F41" w:rsidRDefault="00675E43" w:rsidP="004D3011">
            <w:pPr>
              <w:rPr>
                <w:lang w:val="nl-NL"/>
              </w:rPr>
            </w:pPr>
            <w:r>
              <w:rPr>
                <w:lang w:val="nl-NL"/>
              </w:rPr>
              <w:t>Phone</w:t>
            </w:r>
            <w:r w:rsidR="0014656C" w:rsidRPr="00363F41">
              <w:rPr>
                <w:lang w:val="nl-NL"/>
              </w:rPr>
              <w:t>:</w:t>
            </w:r>
          </w:p>
          <w:p w14:paraId="610CE16D" w14:textId="52667FA9" w:rsidR="004D3011" w:rsidRPr="00363F41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+31 06 42273311</w:t>
            </w:r>
          </w:p>
          <w:p w14:paraId="46310F5A" w14:textId="054113C8" w:rsidR="004D3011" w:rsidRPr="00363F41" w:rsidRDefault="004D3011" w:rsidP="004D3011">
            <w:pPr>
              <w:rPr>
                <w:lang w:val="nl-NL"/>
              </w:rPr>
            </w:pPr>
          </w:p>
          <w:p w14:paraId="287862AC" w14:textId="162D023F" w:rsidR="00007D45" w:rsidRPr="00363F41" w:rsidRDefault="00007D45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ADRES</w:t>
            </w:r>
            <w:r w:rsidR="00675E43">
              <w:rPr>
                <w:lang w:val="nl-NL"/>
              </w:rPr>
              <w:t>S</w:t>
            </w:r>
            <w:r w:rsidRPr="00363F41">
              <w:rPr>
                <w:lang w:val="nl-NL"/>
              </w:rPr>
              <w:t>:</w:t>
            </w:r>
          </w:p>
          <w:p w14:paraId="6489A1DC" w14:textId="6919F72E" w:rsidR="004D3011" w:rsidRDefault="00007D45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Dorpsstraat</w:t>
            </w:r>
            <w:r w:rsidR="0014656C" w:rsidRPr="00363F41">
              <w:rPr>
                <w:lang w:val="nl-NL"/>
              </w:rPr>
              <w:t xml:space="preserve"> 843B</w:t>
            </w:r>
            <w:r w:rsidRPr="00363F41">
              <w:rPr>
                <w:lang w:val="nl-NL"/>
              </w:rPr>
              <w:t xml:space="preserve"> 1566EH Assendelft</w:t>
            </w:r>
          </w:p>
          <w:p w14:paraId="367A3EE5" w14:textId="40E1E54B" w:rsidR="00675E43" w:rsidRPr="00363F41" w:rsidRDefault="00675E43" w:rsidP="004D3011">
            <w:pPr>
              <w:rPr>
                <w:lang w:val="nl-NL"/>
              </w:rPr>
            </w:pPr>
            <w:r>
              <w:rPr>
                <w:lang w:val="nl-NL"/>
              </w:rPr>
              <w:t>The Netherlands</w:t>
            </w:r>
          </w:p>
          <w:p w14:paraId="0F135848" w14:textId="77777777" w:rsidR="004D3011" w:rsidRPr="00363F41" w:rsidRDefault="004D3011" w:rsidP="004D3011">
            <w:pPr>
              <w:rPr>
                <w:lang w:val="nl-NL"/>
              </w:rPr>
            </w:pPr>
          </w:p>
          <w:sdt>
            <w:sdtPr>
              <w:id w:val="-240260293"/>
              <w:placeholder>
                <w:docPart w:val="25075C54DD274554AC42111FEEFE21DB"/>
              </w:placeholder>
              <w:temporary/>
              <w:showingPlcHdr/>
              <w15:appearance w15:val="hidden"/>
            </w:sdtPr>
            <w:sdtContent>
              <w:p w14:paraId="742E7016" w14:textId="77777777" w:rsidR="004D3011" w:rsidRPr="00363F41" w:rsidRDefault="004D3011" w:rsidP="004D3011">
                <w:pPr>
                  <w:rPr>
                    <w:lang w:val="nl-NL"/>
                  </w:rPr>
                </w:pPr>
                <w:r w:rsidRPr="00363F41">
                  <w:rPr>
                    <w:lang w:val="nl-NL"/>
                  </w:rPr>
                  <w:t>EMAIL:</w:t>
                </w:r>
              </w:p>
            </w:sdtContent>
          </w:sdt>
          <w:p w14:paraId="2E76274D" w14:textId="607AB9A2" w:rsidR="006A57FB" w:rsidRPr="00877694" w:rsidRDefault="006A57FB" w:rsidP="004D3011">
            <w:pPr>
              <w:rPr>
                <w:lang w:val="nl-NL"/>
              </w:rPr>
            </w:pPr>
            <w:r w:rsidRPr="00363F41">
              <w:rPr>
                <w:lang w:val="nl-NL"/>
              </w:rPr>
              <w:t>svenjannick@gmail</w:t>
            </w:r>
            <w:r w:rsidRPr="00877694">
              <w:rPr>
                <w:lang w:val="nl-NL"/>
              </w:rPr>
              <w:t>.com</w:t>
            </w:r>
          </w:p>
          <w:sdt>
            <w:sdtPr>
              <w:id w:val="-1444214663"/>
              <w:placeholder>
                <w:docPart w:val="07795EF33DBD4390BA084567B0A9CB2F"/>
              </w:placeholder>
              <w:temporary/>
              <w:showingPlcHdr/>
              <w15:appearance w15:val="hidden"/>
            </w:sdtPr>
            <w:sdtContent>
              <w:p w14:paraId="68AAE728" w14:textId="77777777" w:rsidR="004D3011" w:rsidRPr="00877694" w:rsidRDefault="00CB0055" w:rsidP="00CB0055">
                <w:pPr>
                  <w:pStyle w:val="Heading3"/>
                  <w:rPr>
                    <w:lang w:val="nl-NL"/>
                  </w:rPr>
                </w:pPr>
                <w:r w:rsidRPr="00877694">
                  <w:rPr>
                    <w:lang w:val="nl-NL"/>
                  </w:rPr>
                  <w:t>Hobbies</w:t>
                </w:r>
              </w:p>
            </w:sdtContent>
          </w:sdt>
          <w:p w14:paraId="7F72E8C2" w14:textId="58029165" w:rsidR="004D3011" w:rsidRPr="00675E43" w:rsidRDefault="006A57FB" w:rsidP="004D3011">
            <w:r w:rsidRPr="00675E43">
              <w:t>Bak</w:t>
            </w:r>
            <w:r w:rsidR="00675E43" w:rsidRPr="00675E43">
              <w:t>ing</w:t>
            </w:r>
            <w:r w:rsidR="002B0AE7" w:rsidRPr="00675E43">
              <w:t xml:space="preserve"> </w:t>
            </w:r>
            <w:r w:rsidR="00675E43" w:rsidRPr="00675E43">
              <w:t>a</w:t>
            </w:r>
            <w:r w:rsidR="002B0AE7" w:rsidRPr="00675E43">
              <w:t>n</w:t>
            </w:r>
            <w:r w:rsidR="00675E43" w:rsidRPr="00675E43">
              <w:t>d</w:t>
            </w:r>
            <w:r w:rsidR="002B0AE7" w:rsidRPr="00675E43">
              <w:t xml:space="preserve"> </w:t>
            </w:r>
            <w:r w:rsidR="00675E43" w:rsidRPr="00675E43">
              <w:t>cooki</w:t>
            </w:r>
            <w:r w:rsidR="002B0AE7" w:rsidRPr="00675E43">
              <w:t>n</w:t>
            </w:r>
            <w:r w:rsidR="00675E43" w:rsidRPr="00675E43">
              <w:t>g</w:t>
            </w:r>
          </w:p>
          <w:p w14:paraId="765844A6" w14:textId="21B2A341" w:rsidR="004D3011" w:rsidRPr="00675E43" w:rsidRDefault="006A57FB" w:rsidP="004D3011">
            <w:r w:rsidRPr="00675E43">
              <w:t>Gam</w:t>
            </w:r>
            <w:r w:rsidR="00675E43" w:rsidRPr="00675E43">
              <w:t>i</w:t>
            </w:r>
            <w:r w:rsidRPr="00675E43">
              <w:t>n</w:t>
            </w:r>
            <w:r w:rsidR="00675E43" w:rsidRPr="00675E43">
              <w:t>g</w:t>
            </w:r>
          </w:p>
          <w:p w14:paraId="334E7CFB" w14:textId="33850225" w:rsidR="004D3011" w:rsidRPr="00675E43" w:rsidRDefault="00675E43" w:rsidP="004D3011">
            <w:r w:rsidRPr="00675E43">
              <w:t>W</w:t>
            </w:r>
            <w:r>
              <w:t>atching movies</w:t>
            </w:r>
          </w:p>
          <w:p w14:paraId="651D7994" w14:textId="19DF7027" w:rsidR="004D3011" w:rsidRPr="00675E43" w:rsidRDefault="006A57FB" w:rsidP="004D3011">
            <w:r w:rsidRPr="00675E43">
              <w:t>Programm</w:t>
            </w:r>
            <w:r w:rsidR="00675E43">
              <w:t>ing.</w:t>
            </w:r>
          </w:p>
        </w:tc>
        <w:tc>
          <w:tcPr>
            <w:tcW w:w="720" w:type="dxa"/>
          </w:tcPr>
          <w:p w14:paraId="36CE1F26" w14:textId="77777777" w:rsidR="001B2ABD" w:rsidRPr="00675E4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C8DBC5D" w14:textId="5DEEC0FE" w:rsidR="001B2ABD" w:rsidRPr="00243E28" w:rsidRDefault="00243E28" w:rsidP="00036450">
            <w:pPr>
              <w:pStyle w:val="Heading2"/>
            </w:pPr>
            <w:r w:rsidRPr="00243E28">
              <w:t>education</w:t>
            </w:r>
          </w:p>
          <w:p w14:paraId="0480012C" w14:textId="1BA549EB" w:rsidR="00036450" w:rsidRPr="00243E28" w:rsidRDefault="006A57FB" w:rsidP="00B359E4">
            <w:pPr>
              <w:pStyle w:val="Heading4"/>
            </w:pPr>
            <w:r w:rsidRPr="00243E28">
              <w:t xml:space="preserve">Bertrand Russell College </w:t>
            </w:r>
            <w:r w:rsidR="006128DC" w:rsidRPr="00243E28">
              <w:t>Krommenie</w:t>
            </w:r>
          </w:p>
          <w:p w14:paraId="3DB9B01A" w14:textId="3B91F19A" w:rsidR="00036450" w:rsidRPr="00347918" w:rsidRDefault="006A57FB" w:rsidP="00B359E4">
            <w:pPr>
              <w:pStyle w:val="Date"/>
            </w:pPr>
            <w:r w:rsidRPr="00347918">
              <w:t>September 2017</w:t>
            </w:r>
            <w:r w:rsidR="00036450" w:rsidRPr="00347918">
              <w:t xml:space="preserve"> </w:t>
            </w:r>
            <w:r w:rsidRPr="00347918">
              <w:t>–</w:t>
            </w:r>
            <w:r w:rsidR="00036450" w:rsidRPr="00347918">
              <w:t xml:space="preserve"> </w:t>
            </w:r>
            <w:r w:rsidRPr="00347918">
              <w:t>Jul</w:t>
            </w:r>
            <w:r w:rsidR="00347918" w:rsidRPr="00347918">
              <w:t>y</w:t>
            </w:r>
            <w:r w:rsidRPr="00347918">
              <w:t xml:space="preserve"> 2022</w:t>
            </w:r>
          </w:p>
          <w:p w14:paraId="5A6FAAF2" w14:textId="53FF1A38" w:rsidR="006128DC" w:rsidRDefault="00347918" w:rsidP="00036450">
            <w:r w:rsidRPr="00347918">
              <w:t>HAVO high school education, w</w:t>
            </w:r>
            <w:r>
              <w:t>ith classes in physics, chemistry, ICT and Math.</w:t>
            </w:r>
          </w:p>
          <w:p w14:paraId="48F58750" w14:textId="77777777" w:rsidR="00347918" w:rsidRPr="00347918" w:rsidRDefault="00347918" w:rsidP="00036450"/>
          <w:p w14:paraId="479E78CF" w14:textId="5730CA5E" w:rsidR="00347918" w:rsidRPr="00347918" w:rsidRDefault="00347918" w:rsidP="00036450">
            <w:pPr>
              <w:rPr>
                <w:b/>
                <w:bCs/>
              </w:rPr>
            </w:pPr>
            <w:r w:rsidRPr="00347918">
              <w:rPr>
                <w:b/>
                <w:bCs/>
              </w:rPr>
              <w:t>Amsterdam Univer</w:t>
            </w:r>
            <w:r>
              <w:rPr>
                <w:b/>
                <w:bCs/>
              </w:rPr>
              <w:t>sity of applied sciences</w:t>
            </w:r>
          </w:p>
          <w:p w14:paraId="02A83C28" w14:textId="145533BA" w:rsidR="006128DC" w:rsidRPr="00347918" w:rsidRDefault="006128DC" w:rsidP="00036450">
            <w:r w:rsidRPr="00347918">
              <w:t xml:space="preserve">September 2022- </w:t>
            </w:r>
            <w:r w:rsidR="00347918" w:rsidRPr="00347918">
              <w:t>April</w:t>
            </w:r>
            <w:r w:rsidRPr="00347918">
              <w:t xml:space="preserve"> 2023</w:t>
            </w:r>
          </w:p>
          <w:p w14:paraId="4C11205F" w14:textId="2DAB4A7D" w:rsidR="00036450" w:rsidRPr="0007079B" w:rsidRDefault="0007079B" w:rsidP="00036450">
            <w:r w:rsidRPr="0007079B">
              <w:t>Failed to get my b</w:t>
            </w:r>
            <w:r>
              <w:t>achelor’s degree in software development</w:t>
            </w:r>
          </w:p>
          <w:p w14:paraId="0FD068AA" w14:textId="77777777" w:rsidR="00347918" w:rsidRPr="0007079B" w:rsidRDefault="00347918" w:rsidP="00036450"/>
          <w:p w14:paraId="4813AA96" w14:textId="23DFB1DE" w:rsidR="00036450" w:rsidRPr="006A57FB" w:rsidRDefault="006A57FB" w:rsidP="00B359E4">
            <w:pPr>
              <w:pStyle w:val="Heading4"/>
              <w:rPr>
                <w:lang w:val="nl-NL"/>
              </w:rPr>
            </w:pPr>
            <w:r w:rsidRPr="006A57FB">
              <w:rPr>
                <w:lang w:val="nl-NL"/>
              </w:rPr>
              <w:t>Media college Amsterdam</w:t>
            </w:r>
          </w:p>
          <w:p w14:paraId="78BDDDE1" w14:textId="624B0636" w:rsidR="00F11E86" w:rsidRPr="0007079B" w:rsidRDefault="006A57FB" w:rsidP="00F11E86">
            <w:pPr>
              <w:pStyle w:val="Date"/>
            </w:pPr>
            <w:r w:rsidRPr="0007079B">
              <w:t>September 2023</w:t>
            </w:r>
            <w:r w:rsidR="00036450" w:rsidRPr="0007079B">
              <w:t xml:space="preserve"> </w:t>
            </w:r>
            <w:r w:rsidRPr="0007079B">
              <w:t>–</w:t>
            </w:r>
            <w:r w:rsidR="00036450" w:rsidRPr="0007079B">
              <w:t xml:space="preserve"> </w:t>
            </w:r>
            <w:r w:rsidRPr="0007079B">
              <w:t>N</w:t>
            </w:r>
            <w:r w:rsidR="0007079B" w:rsidRPr="0007079B">
              <w:t>o</w:t>
            </w:r>
            <w:r w:rsidR="0007079B">
              <w:t>w</w:t>
            </w:r>
          </w:p>
          <w:p w14:paraId="28E63AB5" w14:textId="0C6FFE68" w:rsidR="00036450" w:rsidRPr="0007079B" w:rsidRDefault="0007079B" w:rsidP="00F11E86">
            <w:pPr>
              <w:pStyle w:val="Date"/>
            </w:pPr>
            <w:r>
              <w:t xml:space="preserve">MBO </w:t>
            </w:r>
            <w:r w:rsidR="006A57FB" w:rsidRPr="0007079B">
              <w:t>Software Development</w:t>
            </w:r>
            <w:r>
              <w:t xml:space="preserve"> education</w:t>
            </w:r>
            <w:r w:rsidR="006A57FB" w:rsidRPr="0007079B">
              <w:t>.</w:t>
            </w:r>
          </w:p>
          <w:p w14:paraId="2366EB87" w14:textId="1D6A1415" w:rsidR="00036450" w:rsidRPr="006128DC" w:rsidRDefault="006A57FB" w:rsidP="00036450">
            <w:pPr>
              <w:pStyle w:val="Heading2"/>
              <w:rPr>
                <w:lang w:val="nl-NL"/>
              </w:rPr>
            </w:pPr>
            <w:r w:rsidRPr="006128DC">
              <w:rPr>
                <w:lang w:val="nl-NL"/>
              </w:rPr>
              <w:t>WerkE</w:t>
            </w:r>
            <w:r w:rsidR="003E6A61" w:rsidRPr="006128DC">
              <w:rPr>
                <w:lang w:val="nl-NL"/>
              </w:rPr>
              <w:t>r</w:t>
            </w:r>
            <w:r w:rsidR="00C115BD" w:rsidRPr="006128DC">
              <w:rPr>
                <w:lang w:val="nl-NL"/>
              </w:rPr>
              <w:t xml:space="preserve"> </w:t>
            </w:r>
            <w:r w:rsidRPr="006128DC">
              <w:rPr>
                <w:lang w:val="nl-NL"/>
              </w:rPr>
              <w:t>varing</w:t>
            </w:r>
          </w:p>
          <w:p w14:paraId="3E664F3E" w14:textId="11C3DA1A" w:rsidR="00036450" w:rsidRPr="00877694" w:rsidRDefault="006A57FB" w:rsidP="00B359E4">
            <w:pPr>
              <w:pStyle w:val="Heading4"/>
              <w:rPr>
                <w:bCs/>
              </w:rPr>
            </w:pPr>
            <w:r w:rsidRPr="00877694">
              <w:t>Subway</w:t>
            </w:r>
            <w:r w:rsidR="00036450" w:rsidRPr="00877694">
              <w:t xml:space="preserve">  </w:t>
            </w:r>
            <w:r w:rsidRPr="00877694">
              <w:t>Sandwich artist</w:t>
            </w:r>
          </w:p>
          <w:p w14:paraId="75FAD603" w14:textId="385B8861" w:rsidR="00036450" w:rsidRDefault="006A57FB" w:rsidP="00B359E4">
            <w:pPr>
              <w:pStyle w:val="Date"/>
            </w:pPr>
            <w:r w:rsidRPr="00877694">
              <w:t>Jul</w:t>
            </w:r>
            <w:r w:rsidR="008D3B99">
              <w:t>y</w:t>
            </w:r>
            <w:r w:rsidRPr="00877694">
              <w:t xml:space="preserve"> 2021</w:t>
            </w:r>
            <w:r w:rsidR="00036450" w:rsidRPr="00877694">
              <w:t>–</w:t>
            </w:r>
            <w:r w:rsidR="00007D45" w:rsidRPr="00877694">
              <w:t>Januar</w:t>
            </w:r>
            <w:r w:rsidR="008D3B99">
              <w:t>y</w:t>
            </w:r>
            <w:r w:rsidR="00007D45" w:rsidRPr="00877694">
              <w:t xml:space="preserve"> 2024</w:t>
            </w:r>
          </w:p>
          <w:p w14:paraId="6965C286" w14:textId="73CCB091" w:rsidR="008D3B99" w:rsidRDefault="008D3B99" w:rsidP="008D3B99">
            <w:r>
              <w:t>As a sandwich artist I Made sandwiches for customers, Washed dishes, cleaned the restaurant, and just generally helped keep the place tidy.</w:t>
            </w:r>
          </w:p>
          <w:p w14:paraId="1014DD2C" w14:textId="77777777" w:rsidR="008D3B99" w:rsidRPr="008D3B99" w:rsidRDefault="008D3B99" w:rsidP="008D3B99"/>
          <w:p w14:paraId="178A09DA" w14:textId="4C648960" w:rsidR="004A39A9" w:rsidRDefault="004A39A9" w:rsidP="00036450">
            <w:pPr>
              <w:rPr>
                <w:b/>
                <w:bCs/>
                <w:lang w:val="nl-NL"/>
              </w:rPr>
            </w:pPr>
            <w:r w:rsidRPr="00363F41">
              <w:rPr>
                <w:b/>
                <w:bCs/>
                <w:lang w:val="nl-NL"/>
              </w:rPr>
              <w:t xml:space="preserve">Ikea </w:t>
            </w:r>
            <w:r w:rsidR="008D3B99">
              <w:rPr>
                <w:b/>
                <w:bCs/>
                <w:lang w:val="nl-NL"/>
              </w:rPr>
              <w:t>Delivery driver</w:t>
            </w:r>
          </w:p>
          <w:p w14:paraId="2178E8FE" w14:textId="289912E2" w:rsidR="00363F41" w:rsidRDefault="00363F41" w:rsidP="00036450">
            <w:pPr>
              <w:rPr>
                <w:lang w:val="nl-NL"/>
              </w:rPr>
            </w:pPr>
            <w:r>
              <w:rPr>
                <w:lang w:val="nl-NL"/>
              </w:rPr>
              <w:t>Mei 2024- Nu</w:t>
            </w:r>
          </w:p>
          <w:p w14:paraId="738EA4DE" w14:textId="14DFDAA5" w:rsidR="004D3011" w:rsidRPr="00114B2F" w:rsidRDefault="00114B2F" w:rsidP="00036450">
            <w:r w:rsidRPr="00114B2F">
              <w:t xml:space="preserve">While working at Ikea, </w:t>
            </w:r>
            <w:r>
              <w:t>I load the truck myself, and drive the truck with a coworker, then together we bring the products to where the customers want.</w:t>
            </w:r>
          </w:p>
          <w:p w14:paraId="4257D315" w14:textId="5C83AADE" w:rsidR="00036450" w:rsidRPr="00363F41" w:rsidRDefault="004958F9" w:rsidP="00036450">
            <w:pPr>
              <w:pStyle w:val="Heading2"/>
              <w:rPr>
                <w:lang w:val="nl-NL"/>
              </w:rPr>
            </w:pPr>
            <w:r>
              <w:rPr>
                <w:lang w:val="nl-NL"/>
              </w:rPr>
              <w:t>Abillities</w:t>
            </w:r>
          </w:p>
          <w:p w14:paraId="3E499EFA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3690F74" wp14:editId="0120ED2D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8D3B99" w14:paraId="248850FF" w14:textId="77777777" w:rsidTr="001B2ABD">
        <w:tc>
          <w:tcPr>
            <w:tcW w:w="3600" w:type="dxa"/>
          </w:tcPr>
          <w:p w14:paraId="63D3AB97" w14:textId="77777777" w:rsidR="008D3B99" w:rsidRPr="00007D45" w:rsidRDefault="008D3B99" w:rsidP="00036450">
            <w:pPr>
              <w:pStyle w:val="Heading3"/>
              <w:rPr>
                <w:lang w:val="nl-NL"/>
              </w:rPr>
            </w:pPr>
          </w:p>
        </w:tc>
        <w:tc>
          <w:tcPr>
            <w:tcW w:w="720" w:type="dxa"/>
          </w:tcPr>
          <w:p w14:paraId="4A6A9F9D" w14:textId="77777777" w:rsidR="008D3B99" w:rsidRPr="00675E43" w:rsidRDefault="008D3B99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77A291E" w14:textId="77777777" w:rsidR="008D3B99" w:rsidRPr="00243E28" w:rsidRDefault="008D3B99" w:rsidP="00036450">
            <w:pPr>
              <w:pStyle w:val="Heading2"/>
            </w:pPr>
          </w:p>
        </w:tc>
      </w:tr>
    </w:tbl>
    <w:p w14:paraId="15957C07" w14:textId="77777777" w:rsidR="004B5B8D" w:rsidRDefault="004B5B8D" w:rsidP="000C45FF">
      <w:pPr>
        <w:tabs>
          <w:tab w:val="left" w:pos="990"/>
        </w:tabs>
      </w:pPr>
    </w:p>
    <w:sectPr w:rsidR="004B5B8D" w:rsidSect="00AA341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7E961" w14:textId="77777777" w:rsidR="00CB2238" w:rsidRDefault="00CB2238" w:rsidP="000C45FF">
      <w:r>
        <w:separator/>
      </w:r>
    </w:p>
  </w:endnote>
  <w:endnote w:type="continuationSeparator" w:id="0">
    <w:p w14:paraId="36225258" w14:textId="77777777" w:rsidR="00CB2238" w:rsidRDefault="00CB223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93FCB" w14:textId="77777777" w:rsidR="00CB2238" w:rsidRDefault="00CB2238" w:rsidP="000C45FF">
      <w:r>
        <w:separator/>
      </w:r>
    </w:p>
  </w:footnote>
  <w:footnote w:type="continuationSeparator" w:id="0">
    <w:p w14:paraId="12637A1E" w14:textId="77777777" w:rsidR="00CB2238" w:rsidRDefault="00CB223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92E0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C8F77B" wp14:editId="44CB2E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44"/>
    <w:rsid w:val="00007D45"/>
    <w:rsid w:val="00036450"/>
    <w:rsid w:val="00050703"/>
    <w:rsid w:val="0007079B"/>
    <w:rsid w:val="00094499"/>
    <w:rsid w:val="000C45FF"/>
    <w:rsid w:val="000E3FD1"/>
    <w:rsid w:val="00112054"/>
    <w:rsid w:val="00114B2F"/>
    <w:rsid w:val="001317D8"/>
    <w:rsid w:val="0014656C"/>
    <w:rsid w:val="001510D0"/>
    <w:rsid w:val="001525E1"/>
    <w:rsid w:val="00180329"/>
    <w:rsid w:val="0019001F"/>
    <w:rsid w:val="001A74A5"/>
    <w:rsid w:val="001B2ABD"/>
    <w:rsid w:val="001D283C"/>
    <w:rsid w:val="001E0391"/>
    <w:rsid w:val="001E1759"/>
    <w:rsid w:val="001F1ECC"/>
    <w:rsid w:val="0020416F"/>
    <w:rsid w:val="002400EB"/>
    <w:rsid w:val="00243E28"/>
    <w:rsid w:val="00256CF7"/>
    <w:rsid w:val="00281FD5"/>
    <w:rsid w:val="002B0AE7"/>
    <w:rsid w:val="0030481B"/>
    <w:rsid w:val="00307D44"/>
    <w:rsid w:val="003156FC"/>
    <w:rsid w:val="003254B5"/>
    <w:rsid w:val="0033436C"/>
    <w:rsid w:val="00347918"/>
    <w:rsid w:val="00363F41"/>
    <w:rsid w:val="0037121F"/>
    <w:rsid w:val="003778AD"/>
    <w:rsid w:val="003910D8"/>
    <w:rsid w:val="003A6B7D"/>
    <w:rsid w:val="003B06CA"/>
    <w:rsid w:val="003E6A61"/>
    <w:rsid w:val="004071FC"/>
    <w:rsid w:val="00445947"/>
    <w:rsid w:val="00457EBB"/>
    <w:rsid w:val="004813B3"/>
    <w:rsid w:val="004958F9"/>
    <w:rsid w:val="00496591"/>
    <w:rsid w:val="004A39A9"/>
    <w:rsid w:val="004B5B8D"/>
    <w:rsid w:val="004C63E4"/>
    <w:rsid w:val="004D3011"/>
    <w:rsid w:val="005262AC"/>
    <w:rsid w:val="005B239F"/>
    <w:rsid w:val="005E39D5"/>
    <w:rsid w:val="00600670"/>
    <w:rsid w:val="006128DC"/>
    <w:rsid w:val="0062123A"/>
    <w:rsid w:val="00622A88"/>
    <w:rsid w:val="00646E75"/>
    <w:rsid w:val="00675E43"/>
    <w:rsid w:val="006771D0"/>
    <w:rsid w:val="00694DAE"/>
    <w:rsid w:val="006A57FB"/>
    <w:rsid w:val="006A5D32"/>
    <w:rsid w:val="00715FCB"/>
    <w:rsid w:val="00743101"/>
    <w:rsid w:val="00764C9F"/>
    <w:rsid w:val="007775E1"/>
    <w:rsid w:val="007867A0"/>
    <w:rsid w:val="007927F5"/>
    <w:rsid w:val="00802CA0"/>
    <w:rsid w:val="008077CD"/>
    <w:rsid w:val="008720F3"/>
    <w:rsid w:val="00877694"/>
    <w:rsid w:val="008D3B99"/>
    <w:rsid w:val="008F2FC4"/>
    <w:rsid w:val="00912C7F"/>
    <w:rsid w:val="009260CD"/>
    <w:rsid w:val="00940A66"/>
    <w:rsid w:val="00952C25"/>
    <w:rsid w:val="009C22F2"/>
    <w:rsid w:val="00A2118D"/>
    <w:rsid w:val="00A274DB"/>
    <w:rsid w:val="00A324FB"/>
    <w:rsid w:val="00AA341F"/>
    <w:rsid w:val="00AB2C35"/>
    <w:rsid w:val="00AD0A50"/>
    <w:rsid w:val="00AD76E2"/>
    <w:rsid w:val="00B108ED"/>
    <w:rsid w:val="00B20152"/>
    <w:rsid w:val="00B359E4"/>
    <w:rsid w:val="00B57D98"/>
    <w:rsid w:val="00B70850"/>
    <w:rsid w:val="00B87399"/>
    <w:rsid w:val="00C066B6"/>
    <w:rsid w:val="00C115BD"/>
    <w:rsid w:val="00C37BA1"/>
    <w:rsid w:val="00C4674C"/>
    <w:rsid w:val="00C506CF"/>
    <w:rsid w:val="00C72BED"/>
    <w:rsid w:val="00C9578B"/>
    <w:rsid w:val="00CA4FC8"/>
    <w:rsid w:val="00CB0055"/>
    <w:rsid w:val="00CB2238"/>
    <w:rsid w:val="00D2522B"/>
    <w:rsid w:val="00D422DE"/>
    <w:rsid w:val="00D5459D"/>
    <w:rsid w:val="00D675EC"/>
    <w:rsid w:val="00DA1F4D"/>
    <w:rsid w:val="00DD172A"/>
    <w:rsid w:val="00E25A26"/>
    <w:rsid w:val="00E4381A"/>
    <w:rsid w:val="00E55D74"/>
    <w:rsid w:val="00ED0C1B"/>
    <w:rsid w:val="00F11E86"/>
    <w:rsid w:val="00F60274"/>
    <w:rsid w:val="00F60961"/>
    <w:rsid w:val="00F77FB9"/>
    <w:rsid w:val="00FB068F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C33C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07D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j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Programming</c:v>
                </c:pt>
                <c:pt idx="1">
                  <c:v>Customer satisfaction</c:v>
                </c:pt>
                <c:pt idx="2">
                  <c:v>General Computer capabillities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3"/>
                <c:pt idx="0">
                  <c:v>0.45</c:v>
                </c:pt>
                <c:pt idx="1">
                  <c:v>0.85</c:v>
                </c:pt>
                <c:pt idx="2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729F1C23C74ABD97B29D127F958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E0558-1FEB-4639-8F5F-B4B3DBDB4BA8}"/>
      </w:docPartPr>
      <w:docPartBody>
        <w:p w:rsidR="000B660B" w:rsidRDefault="00000000">
          <w:pPr>
            <w:pStyle w:val="63729F1C23C74ABD97B29D127F958041"/>
          </w:pPr>
          <w:r w:rsidRPr="00CB0055">
            <w:t>Contact</w:t>
          </w:r>
        </w:p>
      </w:docPartBody>
    </w:docPart>
    <w:docPart>
      <w:docPartPr>
        <w:name w:val="25075C54DD274554AC42111FEEFE2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9AB8-DF0D-416F-AC25-3074AB713ED1}"/>
      </w:docPartPr>
      <w:docPartBody>
        <w:p w:rsidR="000B660B" w:rsidRDefault="00000000">
          <w:pPr>
            <w:pStyle w:val="25075C54DD274554AC42111FEEFE21DB"/>
          </w:pPr>
          <w:r w:rsidRPr="004D3011">
            <w:t>EMAIL:</w:t>
          </w:r>
        </w:p>
      </w:docPartBody>
    </w:docPart>
    <w:docPart>
      <w:docPartPr>
        <w:name w:val="07795EF33DBD4390BA084567B0A9C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4ECA-F01B-42B1-B386-CF93AA90974F}"/>
      </w:docPartPr>
      <w:docPartBody>
        <w:p w:rsidR="000B660B" w:rsidRDefault="00000000">
          <w:pPr>
            <w:pStyle w:val="07795EF33DBD4390BA084567B0A9CB2F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8"/>
    <w:rsid w:val="000B660B"/>
    <w:rsid w:val="0026001B"/>
    <w:rsid w:val="003F3DF4"/>
    <w:rsid w:val="00457EBB"/>
    <w:rsid w:val="00A108A6"/>
    <w:rsid w:val="00BB03A8"/>
    <w:rsid w:val="00E811CE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B03A8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729F1C23C74ABD97B29D127F958041">
    <w:name w:val="63729F1C23C74ABD97B29D127F958041"/>
  </w:style>
  <w:style w:type="paragraph" w:customStyle="1" w:styleId="25075C54DD274554AC42111FEEFE21DB">
    <w:name w:val="25075C54DD274554AC42111FEEFE21DB"/>
  </w:style>
  <w:style w:type="character" w:styleId="Hyperlink">
    <w:name w:val="Hyperlink"/>
    <w:basedOn w:val="DefaultParagraphFont"/>
    <w:uiPriority w:val="99"/>
    <w:unhideWhenUsed/>
    <w:rsid w:val="00BB03A8"/>
    <w:rPr>
      <w:color w:val="BF4E14" w:themeColor="accent2" w:themeShade="BF"/>
      <w:u w:val="single"/>
    </w:rPr>
  </w:style>
  <w:style w:type="paragraph" w:customStyle="1" w:styleId="07795EF33DBD4390BA084567B0A9CB2F">
    <w:name w:val="07795EF33DBD4390BA084567B0A9CB2F"/>
  </w:style>
  <w:style w:type="character" w:customStyle="1" w:styleId="Heading2Char">
    <w:name w:val="Heading 2 Char"/>
    <w:basedOn w:val="DefaultParagraphFont"/>
    <w:link w:val="Heading2"/>
    <w:uiPriority w:val="9"/>
    <w:rsid w:val="00BB03A8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2024-02-06T18:21:00Z</dcterms:created>
  <dcterms:modified xsi:type="dcterms:W3CDTF">2025-04-18T12:45:00Z</dcterms:modified>
</cp:coreProperties>
</file>